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D871F" w14:textId="77777777" w:rsidR="00843C1C" w:rsidRPr="00D43BB4" w:rsidRDefault="00843C1C">
      <w:pPr>
        <w:rPr>
          <w:rFonts w:ascii="Times New Roman" w:hAnsi="Times New Roman" w:cs="Times New Roman"/>
        </w:rPr>
      </w:pPr>
      <w:r w:rsidRPr="00D43BB4">
        <w:rPr>
          <w:rFonts w:ascii="Times New Roman" w:hAnsi="Times New Roman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0FE88A01" wp14:editId="67030A60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5868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:rsidRPr="00D43BB4" w14:paraId="0FD92560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75C5AA64" w14:textId="77777777" w:rsidR="00B1227E" w:rsidRPr="00D43BB4" w:rsidRDefault="00B1227E" w:rsidP="004408D7">
            <w:pPr>
              <w:pStyle w:val="Subtitle"/>
              <w:rPr>
                <w:rFonts w:ascii="Times New Roman" w:hAnsi="Times New Roman" w:cs="Times New Roman"/>
              </w:rPr>
            </w:pPr>
            <w:r w:rsidRPr="00D43BB4">
              <w:rPr>
                <w:rFonts w:ascii="Times New Roman" w:hAnsi="Times New Roman" w:cs="Times New Roman"/>
                <w:noProof/>
                <w:lang w:val="en-AU" w:eastAsia="en-AU"/>
              </w:rPr>
              <w:drawing>
                <wp:inline distT="0" distB="0" distL="0" distR="0" wp14:anchorId="7AB1DFAF" wp14:editId="14DF4279">
                  <wp:extent cx="2377440" cy="2971800"/>
                  <wp:effectExtent l="0" t="0" r="3810" b="0"/>
                  <wp:docPr id="1325719321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3B26C161" w14:textId="77777777" w:rsidR="00B1227E" w:rsidRPr="00D43BB4" w:rsidRDefault="00B1227E" w:rsidP="00EE2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4" w:type="dxa"/>
          </w:tcPr>
          <w:p w14:paraId="58D5743D" w14:textId="50A4CD75" w:rsidR="00B1227E" w:rsidRPr="00D43BB4" w:rsidRDefault="00CE6162" w:rsidP="00CF61BE">
            <w:pPr>
              <w:pStyle w:val="Subtitle"/>
              <w:rPr>
                <w:rFonts w:ascii="Times New Roman" w:hAnsi="Times New Roman" w:cs="Times New Roman"/>
              </w:rPr>
            </w:pPr>
            <w:r w:rsidRPr="00D43BB4">
              <w:rPr>
                <w:rFonts w:ascii="Times New Roman" w:hAnsi="Times New Roman" w:cs="Times New Roman"/>
              </w:rPr>
              <w:t>Software - Engineer</w:t>
            </w:r>
          </w:p>
        </w:tc>
      </w:tr>
      <w:tr w:rsidR="00B1227E" w:rsidRPr="00D43BB4" w14:paraId="704D2132" w14:textId="77777777" w:rsidTr="00B1227E">
        <w:trPr>
          <w:trHeight w:val="4715"/>
        </w:trPr>
        <w:tc>
          <w:tcPr>
            <w:tcW w:w="4410" w:type="dxa"/>
            <w:vMerge/>
          </w:tcPr>
          <w:p w14:paraId="187B85DB" w14:textId="77777777" w:rsidR="00B1227E" w:rsidRPr="00D43BB4" w:rsidRDefault="00B1227E" w:rsidP="00EE2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55CADBF4" w14:textId="77777777" w:rsidR="00B1227E" w:rsidRPr="00D43BB4" w:rsidRDefault="00B1227E" w:rsidP="00EE2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4" w:type="dxa"/>
          </w:tcPr>
          <w:p w14:paraId="7874FECB" w14:textId="05FF73A3" w:rsidR="00CE6162" w:rsidRPr="00D43BB4" w:rsidRDefault="00CE6162" w:rsidP="00CE6162">
            <w:pPr>
              <w:pStyle w:val="Title"/>
              <w:rPr>
                <w:rFonts w:ascii="Times New Roman" w:hAnsi="Times New Roman" w:cs="Times New Roman"/>
              </w:rPr>
            </w:pPr>
            <w:r w:rsidRPr="00D43BB4">
              <w:rPr>
                <w:rFonts w:ascii="Times New Roman" w:hAnsi="Times New Roman" w:cs="Times New Roman"/>
              </w:rPr>
              <w:t>Ahmed Ali</w:t>
            </w:r>
          </w:p>
          <w:p w14:paraId="578CEC4D" w14:textId="77777777" w:rsidR="00B1227E" w:rsidRPr="00D43BB4" w:rsidRDefault="00000000" w:rsidP="00EE259E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074003189"/>
                <w:placeholder>
                  <w:docPart w:val="D5B91038FDD849C0A8F560F25B92A009"/>
                </w:placeholder>
                <w:temporary/>
                <w:showingPlcHdr/>
                <w15:appearance w15:val="hidden"/>
              </w:sdtPr>
              <w:sdtContent>
                <w:r w:rsidR="00B1227E" w:rsidRPr="00D43BB4">
                  <w:rPr>
                    <w:rFonts w:ascii="Times New Roman" w:hAnsi="Times New Roman" w:cs="Times New Roman"/>
                  </w:rPr>
                  <w:t>Objective</w:t>
                </w:r>
              </w:sdtContent>
            </w:sdt>
          </w:p>
          <w:p w14:paraId="545231CB" w14:textId="77777777" w:rsidR="00B1227E" w:rsidRPr="00D43BB4" w:rsidRDefault="00000000" w:rsidP="00CF61BE">
            <w:pPr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</w:rPr>
                <w:id w:val="-792599081"/>
                <w:placeholder>
                  <w:docPart w:val="DF4BF57B5BC74F8099F0628F2EB70B2E"/>
                </w:placeholder>
                <w:temporary/>
                <w:showingPlcHdr/>
                <w15:appearance w15:val="hidden"/>
              </w:sdtPr>
              <w:sdtContent>
                <w:r w:rsidR="00CF61BE" w:rsidRPr="00D43BB4">
                  <w:rPr>
                    <w:rFonts w:ascii="Times New Roman" w:hAnsi="Times New Roman" w:cs="Times New Roman"/>
                    <w:b/>
                    <w:bCs/>
                  </w:rPr>
                  <w:t>To leverage my creativity and design skills to develop visually compelling and effective designs that meet the needs and exceed the expectations of clients.</w:t>
                </w:r>
              </w:sdtContent>
            </w:sdt>
          </w:p>
        </w:tc>
      </w:tr>
      <w:tr w:rsidR="00843C1C" w:rsidRPr="00D43BB4" w14:paraId="35C3FE51" w14:textId="77777777" w:rsidTr="00B1227E">
        <w:trPr>
          <w:trHeight w:val="8117"/>
        </w:trPr>
        <w:tc>
          <w:tcPr>
            <w:tcW w:w="4410" w:type="dxa"/>
          </w:tcPr>
          <w:p w14:paraId="59FF5CF2" w14:textId="77777777" w:rsidR="00843C1C" w:rsidRPr="00D43BB4" w:rsidRDefault="00000000" w:rsidP="00EE259E">
            <w:pPr>
              <w:pStyle w:val="Subtitle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2058072072"/>
                <w:placeholder>
                  <w:docPart w:val="A021833CC07E43DBBDBFBCABCDEF530B"/>
                </w:placeholder>
                <w:temporary/>
                <w:showingPlcHdr/>
                <w15:appearance w15:val="hidden"/>
              </w:sdtPr>
              <w:sdtContent>
                <w:r w:rsidR="00CF61BE" w:rsidRPr="00D43BB4">
                  <w:rPr>
                    <w:rFonts w:ascii="Times New Roman" w:hAnsi="Times New Roman" w:cs="Times New Roman"/>
                  </w:rPr>
                  <w:t>Contact</w:t>
                </w:r>
              </w:sdtContent>
            </w:sdt>
          </w:p>
          <w:p w14:paraId="349D8B67" w14:textId="55B3C6B2" w:rsidR="00843C1C" w:rsidRPr="00D43BB4" w:rsidRDefault="00CE6162" w:rsidP="00EE259E">
            <w:pPr>
              <w:rPr>
                <w:rFonts w:ascii="Times New Roman" w:hAnsi="Times New Roman" w:cs="Times New Roman"/>
                <w:lang w:val="fr-FR"/>
              </w:rPr>
            </w:pPr>
            <w:r w:rsidRPr="00D43BB4">
              <w:rPr>
                <w:rFonts w:ascii="Times New Roman" w:hAnsi="Times New Roman" w:cs="Times New Roman"/>
              </w:rPr>
              <w:t>Multan, Pakistan</w:t>
            </w:r>
          </w:p>
          <w:p w14:paraId="1AF9BFF1" w14:textId="27ADC8A3" w:rsidR="00CF61BE" w:rsidRPr="00D43BB4" w:rsidRDefault="00CE6162" w:rsidP="00CF61BE">
            <w:pPr>
              <w:rPr>
                <w:rFonts w:ascii="Times New Roman" w:hAnsi="Times New Roman" w:cs="Times New Roman"/>
                <w:lang w:val="fr-FR"/>
              </w:rPr>
            </w:pPr>
            <w:r w:rsidRPr="00D43BB4">
              <w:rPr>
                <w:rFonts w:ascii="Times New Roman" w:hAnsi="Times New Roman" w:cs="Times New Roman"/>
              </w:rPr>
              <w:t>Ahmedaliqurexhi7867@gmail.com</w:t>
            </w:r>
          </w:p>
          <w:p w14:paraId="7A454C00" w14:textId="2F8B3EA5" w:rsidR="00CF61BE" w:rsidRPr="00D43BB4" w:rsidRDefault="00CE6162" w:rsidP="00CF61BE">
            <w:pPr>
              <w:rPr>
                <w:rFonts w:ascii="Times New Roman" w:hAnsi="Times New Roman" w:cs="Times New Roman"/>
              </w:rPr>
            </w:pPr>
            <w:r w:rsidRPr="00D43BB4">
              <w:rPr>
                <w:rFonts w:ascii="Times New Roman" w:hAnsi="Times New Roman" w:cs="Times New Roman"/>
              </w:rPr>
              <w:t>03127912729</w:t>
            </w:r>
          </w:p>
          <w:p w14:paraId="4F8198D4" w14:textId="77777777" w:rsidR="00843C1C" w:rsidRPr="00D43BB4" w:rsidRDefault="00000000" w:rsidP="00CF61B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05286450"/>
                <w:placeholder>
                  <w:docPart w:val="CA7C627A69E84CABADFAAE97FF44DCFE"/>
                </w:placeholder>
                <w:temporary/>
                <w:showingPlcHdr/>
                <w15:appearance w15:val="hidden"/>
              </w:sdtPr>
              <w:sdtContent>
                <w:r w:rsidR="00D85EF8" w:rsidRPr="00D43BB4">
                  <w:rPr>
                    <w:rFonts w:ascii="Times New Roman" w:hAnsi="Times New Roman" w:cs="Times New Roman"/>
                  </w:rPr>
                  <w:t>www.interestingsite.com</w:t>
                </w:r>
              </w:sdtContent>
            </w:sdt>
          </w:p>
          <w:p w14:paraId="39D0EE88" w14:textId="77777777" w:rsidR="00843C1C" w:rsidRPr="00D43BB4" w:rsidRDefault="00843C1C" w:rsidP="00EE259E">
            <w:pPr>
              <w:rPr>
                <w:rFonts w:ascii="Times New Roman" w:hAnsi="Times New Roman" w:cs="Times New Roman"/>
              </w:rPr>
            </w:pPr>
          </w:p>
          <w:p w14:paraId="1F5BB85E" w14:textId="77777777" w:rsidR="00843C1C" w:rsidRPr="00D43BB4" w:rsidRDefault="00000000" w:rsidP="00EE259E">
            <w:pPr>
              <w:pStyle w:val="Subtitle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415746174"/>
                <w:placeholder>
                  <w:docPart w:val="626AD0D22CCB4E458817EEEA51D13B20"/>
                </w:placeholder>
                <w:temporary/>
                <w:showingPlcHdr/>
                <w15:appearance w15:val="hidden"/>
              </w:sdtPr>
              <w:sdtContent>
                <w:r w:rsidR="00CF61BE" w:rsidRPr="00D43BB4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  <w:p w14:paraId="3CCD7193" w14:textId="308AED0B" w:rsidR="00D43BB4" w:rsidRPr="00D43BB4" w:rsidRDefault="00CE6162" w:rsidP="00CE6162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D43BB4">
              <w:rPr>
                <w:rFonts w:ascii="Times New Roman" w:hAnsi="Times New Roman" w:cs="Times New Roman"/>
                <w:sz w:val="24"/>
              </w:rPr>
              <w:t>BSSE</w:t>
            </w:r>
            <w:r w:rsidR="00D43BB4" w:rsidRPr="00D43BB4">
              <w:rPr>
                <w:rFonts w:ascii="Times New Roman" w:hAnsi="Times New Roman" w:cs="Times New Roman"/>
                <w:sz w:val="24"/>
              </w:rPr>
              <w:t>:</w:t>
            </w:r>
            <w:r w:rsidRPr="00D43BB4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1FDC9ED1" w14:textId="26C709BD" w:rsidR="00CE6162" w:rsidRPr="00D43BB4" w:rsidRDefault="00CE6162" w:rsidP="00CE6162">
            <w:pPr>
              <w:pStyle w:val="Heading3"/>
              <w:rPr>
                <w:rFonts w:ascii="Times New Roman" w:hAnsi="Times New Roman" w:cs="Times New Roman"/>
              </w:rPr>
            </w:pPr>
            <w:r w:rsidRPr="00D43BB4">
              <w:rPr>
                <w:rFonts w:ascii="Times New Roman" w:hAnsi="Times New Roman" w:cs="Times New Roman"/>
              </w:rPr>
              <w:t>Comsats University Lahore, Pakistan</w:t>
            </w:r>
          </w:p>
          <w:p w14:paraId="16A8C34E" w14:textId="63594F91" w:rsidR="00D43BB4" w:rsidRPr="00D43BB4" w:rsidRDefault="00CE6162" w:rsidP="00EE259E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D43BB4">
              <w:rPr>
                <w:rFonts w:ascii="Times New Roman" w:hAnsi="Times New Roman" w:cs="Times New Roman"/>
                <w:sz w:val="24"/>
              </w:rPr>
              <w:t>MSCS</w:t>
            </w:r>
            <w:r w:rsidR="00D43BB4" w:rsidRPr="00D43BB4">
              <w:rPr>
                <w:rFonts w:ascii="Times New Roman" w:hAnsi="Times New Roman" w:cs="Times New Roman"/>
                <w:sz w:val="24"/>
              </w:rPr>
              <w:t>:</w:t>
            </w:r>
            <w:r w:rsidRPr="00D43BB4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3904830" w14:textId="5CB49443" w:rsidR="00843C1C" w:rsidRPr="00D43BB4" w:rsidRDefault="00CE6162" w:rsidP="00EE259E">
            <w:pPr>
              <w:pStyle w:val="Heading3"/>
              <w:rPr>
                <w:rFonts w:ascii="Times New Roman" w:hAnsi="Times New Roman" w:cs="Times New Roman"/>
              </w:rPr>
            </w:pPr>
            <w:r w:rsidRPr="00D43BB4">
              <w:rPr>
                <w:rFonts w:ascii="Times New Roman" w:hAnsi="Times New Roman" w:cs="Times New Roman"/>
              </w:rPr>
              <w:t>MIT</w:t>
            </w:r>
          </w:p>
          <w:p w14:paraId="112E2472" w14:textId="77777777" w:rsidR="00843C1C" w:rsidRPr="00D43BB4" w:rsidRDefault="00843C1C" w:rsidP="00EE259E">
            <w:pPr>
              <w:rPr>
                <w:rFonts w:ascii="Times New Roman" w:hAnsi="Times New Roman" w:cs="Times New Roman"/>
              </w:rPr>
            </w:pPr>
          </w:p>
          <w:p w14:paraId="3238D613" w14:textId="77777777" w:rsidR="00843C1C" w:rsidRPr="00D43BB4" w:rsidRDefault="00000000" w:rsidP="00EE259E">
            <w:pPr>
              <w:pStyle w:val="Subtitle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480222421"/>
                <w:placeholder>
                  <w:docPart w:val="35481384091D488794944EBA94BDECE3"/>
                </w:placeholder>
                <w:temporary/>
                <w:showingPlcHdr/>
                <w15:appearance w15:val="hidden"/>
              </w:sdtPr>
              <w:sdtContent>
                <w:r w:rsidR="00CF61BE" w:rsidRPr="00D43BB4">
                  <w:rPr>
                    <w:rFonts w:ascii="Times New Roman" w:hAnsi="Times New Roman" w:cs="Times New Roman"/>
                  </w:rPr>
                  <w:t>Skills</w:t>
                </w:r>
              </w:sdtContent>
            </w:sdt>
          </w:p>
          <w:p w14:paraId="49795445" w14:textId="77777777" w:rsidR="00843C1C" w:rsidRPr="00D43BB4" w:rsidRDefault="00000000" w:rsidP="00EE259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42366693"/>
                <w:placeholder>
                  <w:docPart w:val="68FBA74A7AB14EB7B9D1D2D56C2ECF4E"/>
                </w:placeholder>
                <w:temporary/>
                <w:showingPlcHdr/>
                <w15:appearance w15:val="hidden"/>
              </w:sdtPr>
              <w:sdtContent>
                <w:r w:rsidR="00CF61BE" w:rsidRPr="00D43BB4">
                  <w:rPr>
                    <w:rFonts w:ascii="Times New Roman" w:hAnsi="Times New Roman" w:cs="Times New Roman"/>
                  </w:rPr>
                  <w:t>Design software</w:t>
                </w:r>
              </w:sdtContent>
            </w:sdt>
          </w:p>
          <w:p w14:paraId="4EA2ABD7" w14:textId="77777777" w:rsidR="00CF61BE" w:rsidRPr="00D43BB4" w:rsidRDefault="00CF61BE" w:rsidP="00EE259E">
            <w:pPr>
              <w:rPr>
                <w:rFonts w:ascii="Times New Roman" w:hAnsi="Times New Roman" w:cs="Times New Roman"/>
              </w:rPr>
            </w:pPr>
            <w:r w:rsidRPr="00D43BB4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405E636" wp14:editId="015D7FAF">
                      <wp:extent cx="1435608" cy="137160"/>
                      <wp:effectExtent l="0" t="0" r="12700" b="1524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045845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4AFD2" id="Group 1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2kdra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" filled="f" strokecolor="#f7e3ee [660]" strokeweight="1pt">
                        <v:stroke joinstyle="round"/>
                      </v:rect>
                      <v:rect id="Rectangle 2" o:spid="_x0000_s1028" style="position:absolute;width:1045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51A7299A" w14:textId="77777777" w:rsidR="00843C1C" w:rsidRPr="00D43BB4" w:rsidRDefault="00000000" w:rsidP="00EE259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482435124"/>
                <w:placeholder>
                  <w:docPart w:val="0054F14F4A864314A11CDC4E1913213B"/>
                </w:placeholder>
                <w:temporary/>
                <w:showingPlcHdr/>
                <w15:appearance w15:val="hidden"/>
              </w:sdtPr>
              <w:sdtContent>
                <w:r w:rsidR="00CF61BE" w:rsidRPr="00D43BB4">
                  <w:rPr>
                    <w:rFonts w:ascii="Times New Roman" w:hAnsi="Times New Roman" w:cs="Times New Roman"/>
                  </w:rPr>
                  <w:t>Visual communication</w:t>
                </w:r>
              </w:sdtContent>
            </w:sdt>
          </w:p>
          <w:p w14:paraId="14F3D243" w14:textId="77777777" w:rsidR="00843C1C" w:rsidRPr="00D43BB4" w:rsidRDefault="00CF61BE" w:rsidP="00EE259E">
            <w:pPr>
              <w:rPr>
                <w:rFonts w:ascii="Times New Roman" w:hAnsi="Times New Roman" w:cs="Times New Roman"/>
              </w:rPr>
            </w:pPr>
            <w:r w:rsidRPr="00D43BB4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AF81CC9" wp14:editId="1B753E6A">
                      <wp:extent cx="1435608" cy="137160"/>
                      <wp:effectExtent l="0" t="0" r="12700" b="1524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275" cy="139065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0"/>
                                  <a:ext cx="121889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79D1ED" id="Group 2" o:spid="_x0000_s1026" alt="Decorative" style="width:113.05pt;height:10.8pt;mso-position-horizontal-relative:char;mso-position-vertical-relative:line" coordsize="14382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">
                      <v:rect id="Rectangle 1" o:spid="_x0000_s1027" style="position:absolute;width:14382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" filled="f" strokecolor="#f7e3ee [660]" strokeweight="1pt">
                        <v:stroke joinstyle="round"/>
                      </v:rect>
                      <v:rect id="Rectangle 2" o:spid="_x0000_s1028" style="position:absolute;width:1218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68D61B98" w14:textId="77777777" w:rsidR="00843C1C" w:rsidRPr="00D43BB4" w:rsidRDefault="00000000" w:rsidP="00EE259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774132430"/>
                <w:placeholder>
                  <w:docPart w:val="A60C851999E6475D8025B76E65E96771"/>
                </w:placeholder>
                <w:temporary/>
                <w:showingPlcHdr/>
                <w15:appearance w15:val="hidden"/>
              </w:sdtPr>
              <w:sdtContent>
                <w:r w:rsidR="00CF61BE" w:rsidRPr="00D43BB4">
                  <w:rPr>
                    <w:rFonts w:ascii="Times New Roman" w:hAnsi="Times New Roman" w:cs="Times New Roman"/>
                  </w:rPr>
                  <w:t>Branding</w:t>
                </w:r>
              </w:sdtContent>
            </w:sdt>
          </w:p>
          <w:p w14:paraId="78ED8C74" w14:textId="77777777" w:rsidR="00843C1C" w:rsidRPr="00D43BB4" w:rsidRDefault="00CF61BE" w:rsidP="00EE259E">
            <w:pPr>
              <w:rPr>
                <w:rFonts w:ascii="Times New Roman" w:hAnsi="Times New Roman" w:cs="Times New Roman"/>
              </w:rPr>
            </w:pPr>
            <w:r w:rsidRPr="00D43BB4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BE81D07" wp14:editId="12AEA269">
                      <wp:extent cx="1435608" cy="137160"/>
                      <wp:effectExtent l="0" t="0" r="12700" b="1524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0"/>
                                  <a:ext cx="93356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F7B91" id="Group 3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" filled="f" strokecolor="#f7e3ee [660]" strokeweight="1pt">
                        <v:stroke joinstyle="round"/>
                      </v:rect>
                      <v:rect id="Rectangle 2" o:spid="_x0000_s1028" style="position:absolute;width:93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4C32301B" w14:textId="77777777" w:rsidR="00843C1C" w:rsidRPr="00D43BB4" w:rsidRDefault="00000000" w:rsidP="00EE259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776976463"/>
                <w:placeholder>
                  <w:docPart w:val="48FD9829E66D4E19ACE591F133D831F7"/>
                </w:placeholder>
                <w:temporary/>
                <w:showingPlcHdr/>
                <w15:appearance w15:val="hidden"/>
              </w:sdtPr>
              <w:sdtContent>
                <w:r w:rsidR="00CF61BE" w:rsidRPr="00D43BB4">
                  <w:rPr>
                    <w:rFonts w:ascii="Times New Roman" w:hAnsi="Times New Roman" w:cs="Times New Roman"/>
                  </w:rPr>
                  <w:t>Project management</w:t>
                </w:r>
              </w:sdtContent>
            </w:sdt>
          </w:p>
          <w:p w14:paraId="3C6C604A" w14:textId="77777777" w:rsidR="00843C1C" w:rsidRPr="00D43BB4" w:rsidRDefault="00CF61BE" w:rsidP="00EE259E">
            <w:pPr>
              <w:rPr>
                <w:rFonts w:ascii="Times New Roman" w:hAnsi="Times New Roman" w:cs="Times New Roman"/>
              </w:rPr>
            </w:pPr>
            <w:r w:rsidRPr="00D43BB4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0995C34" wp14:editId="26730A5D">
                      <wp:extent cx="1435608" cy="137160"/>
                      <wp:effectExtent l="0" t="0" r="12700" b="15240"/>
                      <wp:docPr id="5" name="Group 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4403388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336272" name="Rectangle 2"/>
                              <wps:cNvSpPr/>
                              <wps:spPr>
                                <a:xfrm>
                                  <a:off x="0" y="0"/>
                                  <a:ext cx="138510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98D5F" id="Group 5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Nk+LZ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" filled="f" strokecolor="#f7e3ee [660]" strokeweight="1pt">
                        <v:stroke joinstyle="round"/>
                      </v:rect>
                      <v:rect id="Rectangle 2" o:spid="_x0000_s1028" style="position:absolute;width:138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</w:tcPr>
          <w:p w14:paraId="24B6C09D" w14:textId="77777777" w:rsidR="00843C1C" w:rsidRPr="00D43BB4" w:rsidRDefault="00843C1C" w:rsidP="00EE2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4" w:type="dxa"/>
          </w:tcPr>
          <w:p w14:paraId="120816B0" w14:textId="77777777" w:rsidR="00843C1C" w:rsidRPr="00D43BB4" w:rsidRDefault="00000000" w:rsidP="00EE259E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696962928"/>
                <w:placeholder>
                  <w:docPart w:val="2159282E18E94E78B64F109499C0EDEB"/>
                </w:placeholder>
                <w:temporary/>
                <w:showingPlcHdr/>
                <w15:appearance w15:val="hidden"/>
              </w:sdtPr>
              <w:sdtContent>
                <w:r w:rsidR="00843C1C" w:rsidRPr="00D43BB4">
                  <w:rPr>
                    <w:rFonts w:ascii="Times New Roman" w:hAnsi="Times New Roman" w:cs="Times New Roman"/>
                  </w:rPr>
                  <w:t>Experience</w:t>
                </w:r>
              </w:sdtContent>
            </w:sdt>
          </w:p>
          <w:p w14:paraId="5B5B14A2" w14:textId="1EBEC963" w:rsidR="00843C1C" w:rsidRPr="00D43BB4" w:rsidRDefault="00CE6162" w:rsidP="00EE259E">
            <w:pPr>
              <w:pStyle w:val="Heading2"/>
              <w:rPr>
                <w:rFonts w:ascii="Times New Roman" w:hAnsi="Times New Roman" w:cs="Times New Roman"/>
              </w:rPr>
            </w:pPr>
            <w:r w:rsidRPr="00D43BB4">
              <w:rPr>
                <w:rFonts w:ascii="Times New Roman" w:hAnsi="Times New Roman" w:cs="Times New Roman"/>
              </w:rPr>
              <w:t>Web-Developer</w:t>
            </w:r>
          </w:p>
          <w:p w14:paraId="50337B9E" w14:textId="1556C17B" w:rsidR="00843C1C" w:rsidRPr="00D43BB4" w:rsidRDefault="00000000" w:rsidP="00CF61BE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89446947"/>
                <w:placeholder>
                  <w:docPart w:val="A0CB14EF8C7A4B53935DFA01D6E4457C"/>
                </w:placeholder>
                <w:temporary/>
                <w:showingPlcHdr/>
                <w15:appearance w15:val="hidden"/>
              </w:sdtPr>
              <w:sdtContent>
                <w:r w:rsidR="00D85EF8" w:rsidRPr="00D43BB4">
                  <w:rPr>
                    <w:rFonts w:ascii="Times New Roman" w:hAnsi="Times New Roman" w:cs="Times New Roman"/>
                  </w:rPr>
                  <w:t>Sundara Design Co.</w:t>
                </w:r>
              </w:sdtContent>
            </w:sdt>
            <w:r w:rsidR="00CF61BE" w:rsidRPr="00D43BB4">
              <w:rPr>
                <w:rFonts w:ascii="Times New Roman" w:hAnsi="Times New Roman" w:cs="Times New Roman"/>
              </w:rPr>
              <w:t xml:space="preserve"> </w:t>
            </w:r>
            <w:r w:rsidR="00843C1C" w:rsidRPr="00D43BB4">
              <w:rPr>
                <w:rFonts w:ascii="Times New Roman" w:hAnsi="Times New Roman" w:cs="Times New Roman"/>
              </w:rPr>
              <w:t xml:space="preserve">| </w:t>
            </w:r>
            <w:r w:rsidR="00CE6162" w:rsidRPr="00D43BB4">
              <w:rPr>
                <w:rFonts w:ascii="Times New Roman" w:hAnsi="Times New Roman" w:cs="Times New Roman"/>
              </w:rPr>
              <w:t>Lahore, Pakistan</w:t>
            </w:r>
            <w:r w:rsidR="00CF61BE" w:rsidRPr="00D43BB4">
              <w:rPr>
                <w:rFonts w:ascii="Times New Roman" w:hAnsi="Times New Roman" w:cs="Times New Roman"/>
              </w:rPr>
              <w:t xml:space="preserve"> </w:t>
            </w:r>
            <w:r w:rsidR="00843C1C" w:rsidRPr="00D43BB4">
              <w:rPr>
                <w:rFonts w:ascii="Times New Roman" w:hAnsi="Times New Roman" w:cs="Times New Roman"/>
              </w:rPr>
              <w:t xml:space="preserve">| </w:t>
            </w:r>
            <w:sdt>
              <w:sdtPr>
                <w:rPr>
                  <w:rFonts w:ascii="Times New Roman" w:hAnsi="Times New Roman" w:cs="Times New Roman"/>
                </w:rPr>
                <w:id w:val="-1654215389"/>
                <w:placeholder>
                  <w:docPart w:val="9A17D67039654BD783DF2EDDF0C9784C"/>
                </w:placeholder>
                <w:temporary/>
                <w:showingPlcHdr/>
                <w15:appearance w15:val="hidden"/>
              </w:sdtPr>
              <w:sdtContent>
                <w:r w:rsidR="00CF61BE" w:rsidRPr="00D43BB4">
                  <w:rPr>
                    <w:rFonts w:ascii="Times New Roman" w:hAnsi="Times New Roman" w:cs="Times New Roman"/>
                  </w:rPr>
                  <w:t>20XX-20XX</w:t>
                </w:r>
              </w:sdtContent>
            </w:sdt>
          </w:p>
          <w:p w14:paraId="621A4466" w14:textId="77777777" w:rsidR="00843C1C" w:rsidRPr="00D43BB4" w:rsidRDefault="00000000" w:rsidP="00EE259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979646768"/>
                <w:placeholder>
                  <w:docPart w:val="EB51B33825B34A87AFBF17CE825FCC54"/>
                </w:placeholder>
                <w:temporary/>
                <w:showingPlcHdr/>
                <w15:appearance w15:val="hidden"/>
              </w:sdtPr>
              <w:sdtContent>
                <w:r w:rsidR="00CF61BE" w:rsidRPr="00D43BB4">
                  <w:rPr>
                    <w:rFonts w:ascii="Times New Roman" w:hAnsi="Times New Roman" w:cs="Times New Roman"/>
                  </w:rPr>
                  <w:t>Collaborate with cross-functional teams, including copywriters, producers, and account managers, to develop integrated campaigns across various media channels.</w:t>
                </w:r>
              </w:sdtContent>
            </w:sdt>
          </w:p>
          <w:p w14:paraId="24BEDB64" w14:textId="77777777" w:rsidR="00843C1C" w:rsidRPr="00D43BB4" w:rsidRDefault="00843C1C" w:rsidP="00EE259E">
            <w:pPr>
              <w:rPr>
                <w:rFonts w:ascii="Times New Roman" w:hAnsi="Times New Roman" w:cs="Times New Roman"/>
              </w:rPr>
            </w:pPr>
          </w:p>
          <w:p w14:paraId="48F3591A" w14:textId="77777777" w:rsidR="00843C1C" w:rsidRPr="00D43BB4" w:rsidRDefault="00000000" w:rsidP="00CF61BE">
            <w:pPr>
              <w:pStyle w:val="Heading2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74740901"/>
                <w:placeholder>
                  <w:docPart w:val="E87A5F65C19341B8A21F07260C0D3672"/>
                </w:placeholder>
                <w:temporary/>
                <w:showingPlcHdr/>
                <w15:appearance w15:val="hidden"/>
              </w:sdtPr>
              <w:sdtContent>
                <w:r w:rsidR="00CF61BE" w:rsidRPr="00D43BB4">
                  <w:rPr>
                    <w:rFonts w:ascii="Times New Roman" w:hAnsi="Times New Roman" w:cs="Times New Roman"/>
                  </w:rPr>
                  <w:t>Senior Designer</w:t>
                </w:r>
              </w:sdtContent>
            </w:sdt>
          </w:p>
          <w:p w14:paraId="3AAE291D" w14:textId="2477755C" w:rsidR="00843C1C" w:rsidRPr="00D43BB4" w:rsidRDefault="00CE6162" w:rsidP="00EE259E">
            <w:pPr>
              <w:pStyle w:val="Heading3"/>
              <w:rPr>
                <w:rFonts w:ascii="Times New Roman" w:hAnsi="Times New Roman" w:cs="Times New Roman"/>
                <w:lang w:val="de-DE"/>
              </w:rPr>
            </w:pPr>
            <w:r w:rsidRPr="00D43BB4">
              <w:rPr>
                <w:rFonts w:ascii="Times New Roman" w:hAnsi="Times New Roman" w:cs="Times New Roman"/>
              </w:rPr>
              <w:t>10</w:t>
            </w:r>
            <w:proofErr w:type="gramStart"/>
            <w:r w:rsidRPr="00D43BB4">
              <w:rPr>
                <w:rFonts w:ascii="Times New Roman" w:hAnsi="Times New Roman" w:cs="Times New Roman"/>
              </w:rPr>
              <w:t xml:space="preserve">AS </w:t>
            </w:r>
            <w:r w:rsidR="00CF61BE" w:rsidRPr="00D43BB4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="00843C1C" w:rsidRPr="00D43BB4">
              <w:rPr>
                <w:rFonts w:ascii="Times New Roman" w:hAnsi="Times New Roman" w:cs="Times New Roman"/>
                <w:lang w:val="de-DE"/>
              </w:rPr>
              <w:t>|</w:t>
            </w:r>
            <w:proofErr w:type="gramEnd"/>
            <w:r w:rsidR="00843C1C" w:rsidRPr="00D43BB4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D43BB4">
              <w:rPr>
                <w:rFonts w:ascii="Times New Roman" w:hAnsi="Times New Roman" w:cs="Times New Roman"/>
              </w:rPr>
              <w:t xml:space="preserve">Manchester, </w:t>
            </w:r>
            <w:proofErr w:type="spellStart"/>
            <w:r w:rsidRPr="00D43BB4">
              <w:rPr>
                <w:rFonts w:ascii="Times New Roman" w:hAnsi="Times New Roman" w:cs="Times New Roman"/>
              </w:rPr>
              <w:t>Englan</w:t>
            </w:r>
            <w:proofErr w:type="spellEnd"/>
            <w:r w:rsidR="00CF61BE" w:rsidRPr="00D43BB4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="00843C1C" w:rsidRPr="00D43BB4">
              <w:rPr>
                <w:rFonts w:ascii="Times New Roman" w:hAnsi="Times New Roman" w:cs="Times New Roman"/>
                <w:lang w:val="de-DE"/>
              </w:rPr>
              <w:t xml:space="preserve">| </w:t>
            </w:r>
            <w:sdt>
              <w:sdtPr>
                <w:rPr>
                  <w:rFonts w:ascii="Times New Roman" w:hAnsi="Times New Roman" w:cs="Times New Roman"/>
                </w:rPr>
                <w:id w:val="1812286679"/>
                <w:placeholder>
                  <w:docPart w:val="61BAD5212B644DAFBDEC6BE34772369D"/>
                </w:placeholder>
                <w:temporary/>
                <w:showingPlcHdr/>
                <w15:appearance w15:val="hidden"/>
              </w:sdtPr>
              <w:sdtContent>
                <w:r w:rsidR="00CF61BE" w:rsidRPr="00D43BB4">
                  <w:rPr>
                    <w:rFonts w:ascii="Times New Roman" w:hAnsi="Times New Roman" w:cs="Times New Roman"/>
                    <w:lang w:val="de-DE"/>
                  </w:rPr>
                  <w:t>20XX-20XX</w:t>
                </w:r>
              </w:sdtContent>
            </w:sdt>
          </w:p>
          <w:p w14:paraId="466C223D" w14:textId="77777777" w:rsidR="00843C1C" w:rsidRPr="00D43BB4" w:rsidRDefault="00000000" w:rsidP="00EE259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35215465"/>
                <w:placeholder>
                  <w:docPart w:val="480EB6F2AE044743BBA0F6D3D962F295"/>
                </w:placeholder>
                <w:temporary/>
                <w:showingPlcHdr/>
                <w15:appearance w15:val="hidden"/>
              </w:sdtPr>
              <w:sdtContent>
                <w:r w:rsidR="00CF61BE" w:rsidRPr="00D43BB4">
                  <w:rPr>
                    <w:rFonts w:ascii="Times New Roman" w:hAnsi="Times New Roman" w:cs="Times New Roman"/>
                  </w:rPr>
                  <w:t>Led design projects from concept to completion, collaborating with clients on various design projects, including branding, editorial, and environmental design.</w:t>
                </w:r>
              </w:sdtContent>
            </w:sdt>
          </w:p>
          <w:p w14:paraId="79150093" w14:textId="15DE0A0A" w:rsidR="00843C1C" w:rsidRPr="00D43BB4" w:rsidRDefault="00843C1C" w:rsidP="00C211BC">
            <w:pPr>
              <w:rPr>
                <w:rFonts w:ascii="Times New Roman" w:hAnsi="Times New Roman" w:cs="Times New Roman"/>
              </w:rPr>
            </w:pPr>
          </w:p>
        </w:tc>
      </w:tr>
    </w:tbl>
    <w:p w14:paraId="3B002718" w14:textId="77777777" w:rsidR="00871DB8" w:rsidRPr="00D43BB4" w:rsidRDefault="00871DB8">
      <w:pPr>
        <w:rPr>
          <w:rFonts w:ascii="Times New Roman" w:hAnsi="Times New Roman" w:cs="Times New Roman"/>
        </w:rPr>
      </w:pPr>
    </w:p>
    <w:sectPr w:rsidR="00871DB8" w:rsidRPr="00D43BB4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BE066" w14:textId="77777777" w:rsidR="007E22CF" w:rsidRDefault="007E22CF" w:rsidP="00AA35A8">
      <w:pPr>
        <w:spacing w:line="240" w:lineRule="auto"/>
      </w:pPr>
      <w:r>
        <w:separator/>
      </w:r>
    </w:p>
  </w:endnote>
  <w:endnote w:type="continuationSeparator" w:id="0">
    <w:p w14:paraId="671942E2" w14:textId="77777777" w:rsidR="007E22CF" w:rsidRDefault="007E22CF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AC404" w14:textId="77777777" w:rsidR="007E22CF" w:rsidRDefault="007E22CF" w:rsidP="00AA35A8">
      <w:pPr>
        <w:spacing w:line="240" w:lineRule="auto"/>
      </w:pPr>
      <w:r>
        <w:separator/>
      </w:r>
    </w:p>
  </w:footnote>
  <w:footnote w:type="continuationSeparator" w:id="0">
    <w:p w14:paraId="13F43324" w14:textId="77777777" w:rsidR="007E22CF" w:rsidRDefault="007E22CF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5" type="#_x0000_t75" style="width:13.5pt;height:13.5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62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0964"/>
    <w:rsid w:val="007E22C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946E2"/>
    <w:rsid w:val="00CB3E40"/>
    <w:rsid w:val="00CB72CF"/>
    <w:rsid w:val="00CD1A30"/>
    <w:rsid w:val="00CE6162"/>
    <w:rsid w:val="00CE6E8B"/>
    <w:rsid w:val="00CF22B3"/>
    <w:rsid w:val="00CF2766"/>
    <w:rsid w:val="00CF61BE"/>
    <w:rsid w:val="00CF68CB"/>
    <w:rsid w:val="00D31ADA"/>
    <w:rsid w:val="00D43BB4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B3C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5B91038FDD849C0A8F560F25B92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226C3-8ED3-420E-A321-CBA32180076E}"/>
      </w:docPartPr>
      <w:docPartBody>
        <w:p w:rsidR="00000000" w:rsidRDefault="00000000">
          <w:pPr>
            <w:pStyle w:val="D5B91038FDD849C0A8F560F25B92A009"/>
          </w:pPr>
          <w:r w:rsidRPr="002A61D3">
            <w:t>Objective</w:t>
          </w:r>
        </w:p>
      </w:docPartBody>
    </w:docPart>
    <w:docPart>
      <w:docPartPr>
        <w:name w:val="DF4BF57B5BC74F8099F0628F2EB70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314EF-8435-4D79-8C78-DF81E9E7E3BC}"/>
      </w:docPartPr>
      <w:docPartBody>
        <w:p w:rsidR="00000000" w:rsidRDefault="00000000">
          <w:pPr>
            <w:pStyle w:val="DF4BF57B5BC74F8099F0628F2EB70B2E"/>
          </w:pPr>
          <w:r w:rsidRPr="004700A9">
            <w:rPr>
              <w:b/>
              <w:bCs/>
            </w:rPr>
            <w:t xml:space="preserve">To leverage my creativity and design skills to develop visually compelling and effective designs that meet the </w:t>
          </w:r>
          <w:r w:rsidRPr="004700A9">
            <w:rPr>
              <w:b/>
              <w:bCs/>
            </w:rPr>
            <w:t>needs and exceed the expectations of clients.</w:t>
          </w:r>
        </w:p>
      </w:docPartBody>
    </w:docPart>
    <w:docPart>
      <w:docPartPr>
        <w:name w:val="A021833CC07E43DBBDBFBCABCDEF5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332C4-C860-4230-81FD-C01F32C05FC9}"/>
      </w:docPartPr>
      <w:docPartBody>
        <w:p w:rsidR="00000000" w:rsidRDefault="00000000">
          <w:pPr>
            <w:pStyle w:val="A021833CC07E43DBBDBFBCABCDEF530B"/>
          </w:pPr>
          <w:r>
            <w:t>Contact</w:t>
          </w:r>
        </w:p>
      </w:docPartBody>
    </w:docPart>
    <w:docPart>
      <w:docPartPr>
        <w:name w:val="CA7C627A69E84CABADFAAE97FF44D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1AE65-717D-4571-B5D8-2CC1AFE4A666}"/>
      </w:docPartPr>
      <w:docPartBody>
        <w:p w:rsidR="00000000" w:rsidRDefault="00000000">
          <w:pPr>
            <w:pStyle w:val="CA7C627A69E84CABADFAAE97FF44DCFE"/>
          </w:pPr>
          <w:r w:rsidRPr="00D85EF8">
            <w:t>www.interestingsite.com</w:t>
          </w:r>
        </w:p>
      </w:docPartBody>
    </w:docPart>
    <w:docPart>
      <w:docPartPr>
        <w:name w:val="626AD0D22CCB4E458817EEEA51D13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9771B-2639-4823-8049-51762E046CA2}"/>
      </w:docPartPr>
      <w:docPartBody>
        <w:p w:rsidR="00000000" w:rsidRDefault="00000000">
          <w:pPr>
            <w:pStyle w:val="626AD0D22CCB4E458817EEEA51D13B20"/>
          </w:pPr>
          <w:r>
            <w:t>Education</w:t>
          </w:r>
        </w:p>
      </w:docPartBody>
    </w:docPart>
    <w:docPart>
      <w:docPartPr>
        <w:name w:val="35481384091D488794944EBA94BDE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DEB45-65C8-4AC1-8490-2DA3DEEFACAA}"/>
      </w:docPartPr>
      <w:docPartBody>
        <w:p w:rsidR="00000000" w:rsidRDefault="00000000">
          <w:pPr>
            <w:pStyle w:val="35481384091D488794944EBA94BDECE3"/>
          </w:pPr>
          <w:r w:rsidRPr="00010CFB">
            <w:t>Skills</w:t>
          </w:r>
        </w:p>
      </w:docPartBody>
    </w:docPart>
    <w:docPart>
      <w:docPartPr>
        <w:name w:val="68FBA74A7AB14EB7B9D1D2D56C2EC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68103-C98E-4D04-ADB3-480ACCADFC66}"/>
      </w:docPartPr>
      <w:docPartBody>
        <w:p w:rsidR="00000000" w:rsidRDefault="00000000">
          <w:pPr>
            <w:pStyle w:val="68FBA74A7AB14EB7B9D1D2D56C2ECF4E"/>
          </w:pPr>
          <w:r>
            <w:t>Design software</w:t>
          </w:r>
        </w:p>
      </w:docPartBody>
    </w:docPart>
    <w:docPart>
      <w:docPartPr>
        <w:name w:val="0054F14F4A864314A11CDC4E19132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82073-DF1B-4043-A0B0-92DCE8A7A4E1}"/>
      </w:docPartPr>
      <w:docPartBody>
        <w:p w:rsidR="00000000" w:rsidRDefault="00000000">
          <w:pPr>
            <w:pStyle w:val="0054F14F4A864314A11CDC4E1913213B"/>
          </w:pPr>
          <w:r>
            <w:t>Visual communication</w:t>
          </w:r>
        </w:p>
      </w:docPartBody>
    </w:docPart>
    <w:docPart>
      <w:docPartPr>
        <w:name w:val="A60C851999E6475D8025B76E65E96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8ECC3-EBE0-47F0-8A65-C7330EA9C3A7}"/>
      </w:docPartPr>
      <w:docPartBody>
        <w:p w:rsidR="00000000" w:rsidRDefault="00000000">
          <w:pPr>
            <w:pStyle w:val="A60C851999E6475D8025B76E65E96771"/>
          </w:pPr>
          <w:r>
            <w:t>Branding</w:t>
          </w:r>
        </w:p>
      </w:docPartBody>
    </w:docPart>
    <w:docPart>
      <w:docPartPr>
        <w:name w:val="48FD9829E66D4E19ACE591F133D83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185F1-9DC9-4ACE-A3B7-788EC630C73C}"/>
      </w:docPartPr>
      <w:docPartBody>
        <w:p w:rsidR="00000000" w:rsidRDefault="00000000">
          <w:pPr>
            <w:pStyle w:val="48FD9829E66D4E19ACE591F133D831F7"/>
          </w:pPr>
          <w:r>
            <w:t>Project management</w:t>
          </w:r>
        </w:p>
      </w:docPartBody>
    </w:docPart>
    <w:docPart>
      <w:docPartPr>
        <w:name w:val="2159282E18E94E78B64F109499C0E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D2253-38FF-4953-8F54-6A9E0F93F11D}"/>
      </w:docPartPr>
      <w:docPartBody>
        <w:p w:rsidR="00000000" w:rsidRDefault="00000000">
          <w:pPr>
            <w:pStyle w:val="2159282E18E94E78B64F109499C0EDEB"/>
          </w:pPr>
          <w:r w:rsidRPr="002A61D3">
            <w:t>Experience</w:t>
          </w:r>
        </w:p>
      </w:docPartBody>
    </w:docPart>
    <w:docPart>
      <w:docPartPr>
        <w:name w:val="A0CB14EF8C7A4B53935DFA01D6E44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F998-51E1-47C7-AA77-75AB35A99F5A}"/>
      </w:docPartPr>
      <w:docPartBody>
        <w:p w:rsidR="00000000" w:rsidRDefault="00000000">
          <w:pPr>
            <w:pStyle w:val="A0CB14EF8C7A4B53935DFA01D6E4457C"/>
          </w:pPr>
          <w:r w:rsidRPr="00D85EF8">
            <w:t>Sundara Design Co.</w:t>
          </w:r>
        </w:p>
      </w:docPartBody>
    </w:docPart>
    <w:docPart>
      <w:docPartPr>
        <w:name w:val="9A17D67039654BD783DF2EDDF0C97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C8895-DEA2-439B-AEC9-2312CBC2CA18}"/>
      </w:docPartPr>
      <w:docPartBody>
        <w:p w:rsidR="00000000" w:rsidRDefault="00000000">
          <w:pPr>
            <w:pStyle w:val="9A17D67039654BD783DF2EDDF0C9784C"/>
          </w:pPr>
          <w:r>
            <w:t>20XX-20XX</w:t>
          </w:r>
        </w:p>
      </w:docPartBody>
    </w:docPart>
    <w:docPart>
      <w:docPartPr>
        <w:name w:val="EB51B33825B34A87AFBF17CE825FC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2A72E-E4B3-42D9-AD21-BE831C842250}"/>
      </w:docPartPr>
      <w:docPartBody>
        <w:p w:rsidR="00000000" w:rsidRDefault="00000000">
          <w:pPr>
            <w:pStyle w:val="EB51B33825B34A87AFBF17CE825FCC54"/>
          </w:pPr>
          <w:r>
            <w:t xml:space="preserve">Collaborate with cross-functional teams, including </w:t>
          </w:r>
          <w:r>
            <w:t>copywriters, producers, and account managers, to develop integrated campaigns across various media channels.</w:t>
          </w:r>
        </w:p>
      </w:docPartBody>
    </w:docPart>
    <w:docPart>
      <w:docPartPr>
        <w:name w:val="E87A5F65C19341B8A21F07260C0D3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C084-E768-4650-A080-D9ABB870978E}"/>
      </w:docPartPr>
      <w:docPartBody>
        <w:p w:rsidR="00000000" w:rsidRDefault="00000000">
          <w:pPr>
            <w:pStyle w:val="E87A5F65C19341B8A21F07260C0D3672"/>
          </w:pPr>
          <w:r w:rsidRPr="00F61813">
            <w:t>Senior Designer</w:t>
          </w:r>
        </w:p>
      </w:docPartBody>
    </w:docPart>
    <w:docPart>
      <w:docPartPr>
        <w:name w:val="61BAD5212B644DAFBDEC6BE347723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29885-DC3C-4A77-8763-0D2AFE708C15}"/>
      </w:docPartPr>
      <w:docPartBody>
        <w:p w:rsidR="00000000" w:rsidRDefault="00000000">
          <w:pPr>
            <w:pStyle w:val="61BAD5212B644DAFBDEC6BE34772369D"/>
          </w:pPr>
          <w:r w:rsidRPr="00D85EF8">
            <w:rPr>
              <w:lang w:val="de-DE"/>
            </w:rPr>
            <w:t>20XX-20XX</w:t>
          </w:r>
        </w:p>
      </w:docPartBody>
    </w:docPart>
    <w:docPart>
      <w:docPartPr>
        <w:name w:val="480EB6F2AE044743BBA0F6D3D962F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BDD92-69DA-4699-A577-9C22476C4477}"/>
      </w:docPartPr>
      <w:docPartBody>
        <w:p w:rsidR="00000000" w:rsidRDefault="00000000">
          <w:pPr>
            <w:pStyle w:val="480EB6F2AE044743BBA0F6D3D962F295"/>
          </w:pPr>
          <w:r w:rsidRPr="00F61813">
            <w:t xml:space="preserve">Led design projects from concept to completion, </w:t>
          </w:r>
          <w:r w:rsidRPr="00F61813">
            <w:t>collaborating with clients on various design projects, including branding, editorial, and environmental design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D"/>
    <w:rsid w:val="00290A7D"/>
    <w:rsid w:val="007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90D09D802D46C9BC5DD65017ACEC1B">
    <w:name w:val="1490D09D802D46C9BC5DD65017ACEC1B"/>
  </w:style>
  <w:style w:type="paragraph" w:customStyle="1" w:styleId="49204428DCA84B8D9FDD6CBADC95BD59">
    <w:name w:val="49204428DCA84B8D9FDD6CBADC95BD59"/>
  </w:style>
  <w:style w:type="paragraph" w:customStyle="1" w:styleId="D5B91038FDD849C0A8F560F25B92A009">
    <w:name w:val="D5B91038FDD849C0A8F560F25B92A009"/>
  </w:style>
  <w:style w:type="paragraph" w:customStyle="1" w:styleId="DF4BF57B5BC74F8099F0628F2EB70B2E">
    <w:name w:val="DF4BF57B5BC74F8099F0628F2EB70B2E"/>
  </w:style>
  <w:style w:type="paragraph" w:customStyle="1" w:styleId="A021833CC07E43DBBDBFBCABCDEF530B">
    <w:name w:val="A021833CC07E43DBBDBFBCABCDEF530B"/>
  </w:style>
  <w:style w:type="paragraph" w:customStyle="1" w:styleId="DF445B8C53A04C46957C433F3370E3B5">
    <w:name w:val="DF445B8C53A04C46957C433F3370E3B5"/>
  </w:style>
  <w:style w:type="paragraph" w:customStyle="1" w:styleId="FCBDBD0E80F942949E2B475CF3CEE1A9">
    <w:name w:val="FCBDBD0E80F942949E2B475CF3CEE1A9"/>
  </w:style>
  <w:style w:type="paragraph" w:customStyle="1" w:styleId="360774F4B56740B7962F90D634EEB857">
    <w:name w:val="360774F4B56740B7962F90D634EEB857"/>
  </w:style>
  <w:style w:type="paragraph" w:customStyle="1" w:styleId="CA7C627A69E84CABADFAAE97FF44DCFE">
    <w:name w:val="CA7C627A69E84CABADFAAE97FF44DCFE"/>
  </w:style>
  <w:style w:type="paragraph" w:customStyle="1" w:styleId="626AD0D22CCB4E458817EEEA51D13B20">
    <w:name w:val="626AD0D22CCB4E458817EEEA51D13B20"/>
  </w:style>
  <w:style w:type="paragraph" w:customStyle="1" w:styleId="FBBF671F56814A8B9C5E90D4C0E74FA0">
    <w:name w:val="FBBF671F56814A8B9C5E90D4C0E74FA0"/>
  </w:style>
  <w:style w:type="paragraph" w:customStyle="1" w:styleId="C0CA293F8EF54AA8B40797DB60F3EA3A">
    <w:name w:val="C0CA293F8EF54AA8B40797DB60F3EA3A"/>
  </w:style>
  <w:style w:type="paragraph" w:customStyle="1" w:styleId="196F1F27EF314A97A4A4E11EE11ACE29">
    <w:name w:val="196F1F27EF314A97A4A4E11EE11ACE29"/>
  </w:style>
  <w:style w:type="paragraph" w:customStyle="1" w:styleId="E5065E1F83CC4F8FBD523AFD9C41F008">
    <w:name w:val="E5065E1F83CC4F8FBD523AFD9C41F008"/>
  </w:style>
  <w:style w:type="paragraph" w:customStyle="1" w:styleId="35481384091D488794944EBA94BDECE3">
    <w:name w:val="35481384091D488794944EBA94BDECE3"/>
  </w:style>
  <w:style w:type="paragraph" w:customStyle="1" w:styleId="68FBA74A7AB14EB7B9D1D2D56C2ECF4E">
    <w:name w:val="68FBA74A7AB14EB7B9D1D2D56C2ECF4E"/>
  </w:style>
  <w:style w:type="paragraph" w:customStyle="1" w:styleId="0054F14F4A864314A11CDC4E1913213B">
    <w:name w:val="0054F14F4A864314A11CDC4E1913213B"/>
  </w:style>
  <w:style w:type="paragraph" w:customStyle="1" w:styleId="A60C851999E6475D8025B76E65E96771">
    <w:name w:val="A60C851999E6475D8025B76E65E96771"/>
  </w:style>
  <w:style w:type="paragraph" w:customStyle="1" w:styleId="48FD9829E66D4E19ACE591F133D831F7">
    <w:name w:val="48FD9829E66D4E19ACE591F133D831F7"/>
  </w:style>
  <w:style w:type="paragraph" w:customStyle="1" w:styleId="2159282E18E94E78B64F109499C0EDEB">
    <w:name w:val="2159282E18E94E78B64F109499C0EDEB"/>
  </w:style>
  <w:style w:type="paragraph" w:customStyle="1" w:styleId="45FAC8F65BDC4DEC83C5F7A7EA559042">
    <w:name w:val="45FAC8F65BDC4DEC83C5F7A7EA559042"/>
  </w:style>
  <w:style w:type="paragraph" w:customStyle="1" w:styleId="A0CB14EF8C7A4B53935DFA01D6E4457C">
    <w:name w:val="A0CB14EF8C7A4B53935DFA01D6E4457C"/>
  </w:style>
  <w:style w:type="paragraph" w:customStyle="1" w:styleId="3BA1E87AA2D0485E964AD69E66B4EA6F">
    <w:name w:val="3BA1E87AA2D0485E964AD69E66B4EA6F"/>
  </w:style>
  <w:style w:type="paragraph" w:customStyle="1" w:styleId="9A17D67039654BD783DF2EDDF0C9784C">
    <w:name w:val="9A17D67039654BD783DF2EDDF0C9784C"/>
  </w:style>
  <w:style w:type="paragraph" w:customStyle="1" w:styleId="EB51B33825B34A87AFBF17CE825FCC54">
    <w:name w:val="EB51B33825B34A87AFBF17CE825FCC54"/>
  </w:style>
  <w:style w:type="paragraph" w:customStyle="1" w:styleId="E87A5F65C19341B8A21F07260C0D3672">
    <w:name w:val="E87A5F65C19341B8A21F07260C0D3672"/>
  </w:style>
  <w:style w:type="paragraph" w:customStyle="1" w:styleId="1F9808B2674F48F9A6FBF0860872993F">
    <w:name w:val="1F9808B2674F48F9A6FBF0860872993F"/>
  </w:style>
  <w:style w:type="paragraph" w:customStyle="1" w:styleId="4C270F3FB8E545ECAE75CA3A8EEDABF2">
    <w:name w:val="4C270F3FB8E545ECAE75CA3A8EEDABF2"/>
  </w:style>
  <w:style w:type="paragraph" w:customStyle="1" w:styleId="61BAD5212B644DAFBDEC6BE34772369D">
    <w:name w:val="61BAD5212B644DAFBDEC6BE34772369D"/>
  </w:style>
  <w:style w:type="paragraph" w:customStyle="1" w:styleId="480EB6F2AE044743BBA0F6D3D962F295">
    <w:name w:val="480EB6F2AE044743BBA0F6D3D962F295"/>
  </w:style>
  <w:style w:type="paragraph" w:customStyle="1" w:styleId="0FE7F116A75B413B9124A19CF2D86871">
    <w:name w:val="0FE7F116A75B413B9124A19CF2D86871"/>
  </w:style>
  <w:style w:type="paragraph" w:customStyle="1" w:styleId="AF656E0D26E24AEFBCF6B5B553794ACE">
    <w:name w:val="AF656E0D26E24AEFBCF6B5B553794ACE"/>
  </w:style>
  <w:style w:type="paragraph" w:customStyle="1" w:styleId="9140336A6F7A4512AF250C7B87261A8B">
    <w:name w:val="9140336A6F7A4512AF250C7B87261A8B"/>
  </w:style>
  <w:style w:type="paragraph" w:customStyle="1" w:styleId="81021C2AC2474EC1A240570274CBAF6D">
    <w:name w:val="81021C2AC2474EC1A240570274CBAF6D"/>
  </w:style>
  <w:style w:type="paragraph" w:customStyle="1" w:styleId="5B43364C566349AE9E64DB935D9662CB">
    <w:name w:val="5B43364C566349AE9E64DB935D966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2024-10-22T09:41:00Z</dcterms:created>
  <dcterms:modified xsi:type="dcterms:W3CDTF">2024-10-22T10:19:00Z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